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4312" w14:textId="1850D2D4" w:rsidR="00CE2D13" w:rsidRDefault="00BD38B3" w:rsidP="00BD38B3">
      <w:pPr>
        <w:pStyle w:val="Name"/>
      </w:pPr>
      <w:r>
        <w:t>Rok</w:t>
      </w:r>
      <w:r>
        <w:br/>
        <w:t>Kovac</w:t>
      </w:r>
    </w:p>
    <w:p w14:paraId="397FC710" w14:textId="42DAEC52" w:rsidR="00CE2D13" w:rsidRDefault="00BD38B3" w:rsidP="00BD38B3">
      <w:pPr>
        <w:pStyle w:val="ContactInformation"/>
      </w:pPr>
      <w:r>
        <w:t xml:space="preserve">Email: </w:t>
      </w:r>
      <w:r w:rsidRPr="00BD38B3">
        <w:t>rok+syncaritest</w:t>
      </w:r>
      <w:r w:rsidR="00DB5A94">
        <w:t>2</w:t>
      </w:r>
      <w:r w:rsidRPr="00BD38B3">
        <w:t>@sourceflow.co.uk</w:t>
      </w:r>
    </w:p>
    <w:p w14:paraId="6A560207" w14:textId="419FCA1C" w:rsidR="00BD38B3" w:rsidRDefault="00BD38B3" w:rsidP="00BD38B3">
      <w:pPr>
        <w:pStyle w:val="Heading1"/>
      </w:pPr>
      <w:r>
        <w:t>Professional Profile</w:t>
      </w:r>
    </w:p>
    <w:p w14:paraId="0098A794" w14:textId="77777777" w:rsidR="00BD38B3" w:rsidRDefault="00BD38B3" w:rsidP="00BD38B3">
      <w:r>
        <w:t>Innovative and strategic Data Scientist with over six years of experience across diverse industries. Proven track record in designing and implementing machine learning models to drive business solutions and outcomes. Committed to leveraging statistical analysis and predictive modeling to understand data and leverage insights. Strong communication skills with the ability to present technical concepts to non-technical audiences.</w:t>
      </w:r>
    </w:p>
    <w:p w14:paraId="7B6194DB" w14:textId="77777777" w:rsidR="00BD38B3" w:rsidRDefault="00BD38B3" w:rsidP="00BD38B3"/>
    <w:p w14:paraId="1BD90C99" w14:textId="309790EE" w:rsidR="00BD38B3" w:rsidRDefault="00BD38B3" w:rsidP="00BD38B3">
      <w:pPr>
        <w:pStyle w:val="Heading1"/>
      </w:pPr>
      <w:r>
        <w:t>Skills</w:t>
      </w:r>
    </w:p>
    <w:p w14:paraId="70C4FC15" w14:textId="77777777" w:rsidR="00BD38B3" w:rsidRDefault="00BD38B3" w:rsidP="00BD38B3">
      <w:pPr>
        <w:pStyle w:val="ListParagraph"/>
        <w:numPr>
          <w:ilvl w:val="0"/>
          <w:numId w:val="11"/>
        </w:numPr>
      </w:pPr>
      <w:r>
        <w:t>Python, R, SQL</w:t>
      </w:r>
    </w:p>
    <w:p w14:paraId="50079BCD" w14:textId="77777777" w:rsidR="00BD38B3" w:rsidRDefault="00BD38B3" w:rsidP="00BD38B3">
      <w:pPr>
        <w:pStyle w:val="ListParagraph"/>
        <w:numPr>
          <w:ilvl w:val="0"/>
          <w:numId w:val="11"/>
        </w:numPr>
      </w:pPr>
      <w:r>
        <w:t>Machine Learning</w:t>
      </w:r>
    </w:p>
    <w:p w14:paraId="4EF0F026" w14:textId="77777777" w:rsidR="00BD38B3" w:rsidRDefault="00BD38B3" w:rsidP="00BD38B3">
      <w:pPr>
        <w:pStyle w:val="ListParagraph"/>
        <w:numPr>
          <w:ilvl w:val="0"/>
          <w:numId w:val="11"/>
        </w:numPr>
      </w:pPr>
      <w:r>
        <w:t>Data Cleaning and Visualization</w:t>
      </w:r>
    </w:p>
    <w:p w14:paraId="0C39B222" w14:textId="77777777" w:rsidR="00BD38B3" w:rsidRDefault="00BD38B3" w:rsidP="00BD38B3">
      <w:pPr>
        <w:pStyle w:val="ListParagraph"/>
        <w:numPr>
          <w:ilvl w:val="0"/>
          <w:numId w:val="11"/>
        </w:numPr>
      </w:pPr>
      <w:r>
        <w:t>Statistical Modeling</w:t>
      </w:r>
    </w:p>
    <w:p w14:paraId="1C736B0A" w14:textId="77777777" w:rsidR="00BD38B3" w:rsidRDefault="00BD38B3" w:rsidP="00BD38B3">
      <w:pPr>
        <w:pStyle w:val="ListParagraph"/>
        <w:numPr>
          <w:ilvl w:val="0"/>
          <w:numId w:val="11"/>
        </w:numPr>
      </w:pPr>
      <w:r>
        <w:t>Big Data platforms (Hadoop, Spark)</w:t>
      </w:r>
    </w:p>
    <w:p w14:paraId="12DE2A50" w14:textId="77777777" w:rsidR="00BD38B3" w:rsidRDefault="00BD38B3" w:rsidP="00BD38B3">
      <w:pPr>
        <w:pStyle w:val="ListParagraph"/>
        <w:numPr>
          <w:ilvl w:val="0"/>
          <w:numId w:val="11"/>
        </w:numPr>
      </w:pPr>
      <w:r>
        <w:t>Proficient with Tableau and Power BI</w:t>
      </w:r>
    </w:p>
    <w:p w14:paraId="700A0412" w14:textId="77777777" w:rsidR="00BD38B3" w:rsidRDefault="00BD38B3" w:rsidP="00BD38B3">
      <w:pPr>
        <w:pStyle w:val="ListParagraph"/>
        <w:numPr>
          <w:ilvl w:val="0"/>
          <w:numId w:val="11"/>
        </w:numPr>
      </w:pPr>
      <w:r>
        <w:t>Strong Communication and Leadership</w:t>
      </w:r>
    </w:p>
    <w:p w14:paraId="6EE874F7" w14:textId="77777777" w:rsidR="00BD38B3" w:rsidRDefault="00BD38B3" w:rsidP="00BD38B3"/>
    <w:p w14:paraId="1906A7A5" w14:textId="3698D8CF" w:rsidR="00BD38B3" w:rsidRPr="00BD38B3" w:rsidRDefault="00BD38B3" w:rsidP="00BD38B3">
      <w:pPr>
        <w:pStyle w:val="Heading1"/>
      </w:pPr>
      <w:r>
        <w:t>Professional Experience</w:t>
      </w:r>
    </w:p>
    <w:p w14:paraId="2F5A17BE" w14:textId="2FB2A65A" w:rsidR="00BD38B3" w:rsidRPr="00BD38B3" w:rsidRDefault="00BD38B3" w:rsidP="00BD38B3">
      <w:pPr>
        <w:rPr>
          <w:b/>
          <w:bCs/>
        </w:rPr>
      </w:pPr>
      <w:r w:rsidRPr="00BD38B3">
        <w:rPr>
          <w:b/>
          <w:bCs/>
        </w:rPr>
        <w:t xml:space="preserve">Senior Data Scientist | XYZ Corporation, </w:t>
      </w:r>
      <w:r w:rsidR="00F64F3D">
        <w:rPr>
          <w:b/>
          <w:bCs/>
        </w:rPr>
        <w:t>NY</w:t>
      </w:r>
      <w:r w:rsidRPr="00BD38B3">
        <w:rPr>
          <w:b/>
          <w:bCs/>
        </w:rPr>
        <w:t xml:space="preserve">, </w:t>
      </w:r>
      <w:r w:rsidR="00F64F3D">
        <w:rPr>
          <w:b/>
          <w:bCs/>
        </w:rPr>
        <w:t>NY</w:t>
      </w:r>
    </w:p>
    <w:p w14:paraId="2E4DB3B5" w14:textId="77777777" w:rsidR="00BD38B3" w:rsidRDefault="00BD38B3" w:rsidP="00BD38B3">
      <w:r>
        <w:t>April 2020 - Present</w:t>
      </w:r>
    </w:p>
    <w:p w14:paraId="75F3FEDE" w14:textId="77777777" w:rsidR="00BD38B3" w:rsidRDefault="00BD38B3" w:rsidP="00BD38B3"/>
    <w:p w14:paraId="2C857BDE" w14:textId="77777777" w:rsidR="00BD38B3" w:rsidRDefault="00BD38B3" w:rsidP="00BD38B3">
      <w:pPr>
        <w:pStyle w:val="ListParagraph"/>
        <w:numPr>
          <w:ilvl w:val="0"/>
          <w:numId w:val="13"/>
        </w:numPr>
      </w:pPr>
      <w:r>
        <w:t>Led a team of five data scientists to optimize company operations using machine learning algorithms, boosting efficiency by 20%.</w:t>
      </w:r>
    </w:p>
    <w:p w14:paraId="17EDB8CF" w14:textId="77777777" w:rsidR="00BD38B3" w:rsidRDefault="00BD38B3" w:rsidP="00BD38B3">
      <w:pPr>
        <w:pStyle w:val="ListParagraph"/>
        <w:numPr>
          <w:ilvl w:val="0"/>
          <w:numId w:val="13"/>
        </w:numPr>
      </w:pPr>
      <w:r>
        <w:t>Designed and implemented data architecture for a cloud-based system resulting in a 15% reduction in computational time.</w:t>
      </w:r>
    </w:p>
    <w:p w14:paraId="15D7A9C7" w14:textId="77777777" w:rsidR="00BD38B3" w:rsidRDefault="00BD38B3" w:rsidP="00BD38B3">
      <w:pPr>
        <w:pStyle w:val="ListParagraph"/>
        <w:numPr>
          <w:ilvl w:val="0"/>
          <w:numId w:val="13"/>
        </w:numPr>
      </w:pPr>
      <w:r>
        <w:t>Collaborated with stakeholders to understand their needs and translated them into data solutions, enhancing product development and marketing strategies.</w:t>
      </w:r>
    </w:p>
    <w:p w14:paraId="0D990333" w14:textId="77777777" w:rsidR="00BD38B3" w:rsidRDefault="00BD38B3" w:rsidP="00BD38B3">
      <w:pPr>
        <w:pStyle w:val="ListParagraph"/>
        <w:numPr>
          <w:ilvl w:val="0"/>
          <w:numId w:val="13"/>
        </w:numPr>
      </w:pPr>
      <w:r>
        <w:t>Presented complex data findings in a clear, concise manner to C-suite executives, driving data-informed decision making.</w:t>
      </w:r>
    </w:p>
    <w:p w14:paraId="3573AD2A" w14:textId="77777777" w:rsidR="00BD38B3" w:rsidRDefault="00BD38B3" w:rsidP="00BD38B3"/>
    <w:p w14:paraId="41E33E8E" w14:textId="77777777" w:rsidR="00BD38B3" w:rsidRDefault="00BD38B3">
      <w:pPr>
        <w:rPr>
          <w:b/>
          <w:bCs/>
        </w:rPr>
      </w:pPr>
      <w:r>
        <w:rPr>
          <w:b/>
          <w:bCs/>
        </w:rPr>
        <w:br w:type="page"/>
      </w:r>
    </w:p>
    <w:p w14:paraId="421C6F14" w14:textId="308BF117" w:rsidR="00BD38B3" w:rsidRPr="00BD38B3" w:rsidRDefault="00BD38B3" w:rsidP="00BD38B3">
      <w:pPr>
        <w:rPr>
          <w:b/>
          <w:bCs/>
        </w:rPr>
      </w:pPr>
      <w:r w:rsidRPr="00BD38B3">
        <w:rPr>
          <w:b/>
          <w:bCs/>
        </w:rPr>
        <w:lastRenderedPageBreak/>
        <w:t xml:space="preserve">Data Scientist | ABC Company, </w:t>
      </w:r>
      <w:r w:rsidR="00F64F3D">
        <w:rPr>
          <w:b/>
          <w:bCs/>
        </w:rPr>
        <w:t>NY</w:t>
      </w:r>
      <w:r w:rsidRPr="00BD38B3">
        <w:rPr>
          <w:b/>
          <w:bCs/>
        </w:rPr>
        <w:t xml:space="preserve">, </w:t>
      </w:r>
      <w:r w:rsidR="00F64F3D">
        <w:rPr>
          <w:b/>
          <w:bCs/>
        </w:rPr>
        <w:t>NY</w:t>
      </w:r>
    </w:p>
    <w:p w14:paraId="57DE2AE8" w14:textId="77777777" w:rsidR="00BD38B3" w:rsidRDefault="00BD38B3" w:rsidP="00BD38B3">
      <w:r>
        <w:t>June 2016 - March 2020</w:t>
      </w:r>
    </w:p>
    <w:p w14:paraId="0120DB8E" w14:textId="77777777" w:rsidR="00BD38B3" w:rsidRDefault="00BD38B3" w:rsidP="00BD38B3"/>
    <w:p w14:paraId="64937ED2" w14:textId="77777777" w:rsidR="00BD38B3" w:rsidRDefault="00BD38B3" w:rsidP="00BD38B3">
      <w:pPr>
        <w:pStyle w:val="ListParagraph"/>
        <w:numPr>
          <w:ilvl w:val="0"/>
          <w:numId w:val="14"/>
        </w:numPr>
      </w:pPr>
      <w:r>
        <w:t>Developed predictive models that improved sales forecasting accuracy by 25%.</w:t>
      </w:r>
    </w:p>
    <w:p w14:paraId="09752CE3" w14:textId="77777777" w:rsidR="00BD38B3" w:rsidRDefault="00BD38B3" w:rsidP="00BD38B3">
      <w:pPr>
        <w:pStyle w:val="ListParagraph"/>
        <w:numPr>
          <w:ilvl w:val="0"/>
          <w:numId w:val="14"/>
        </w:numPr>
      </w:pPr>
      <w:r>
        <w:t>Automated data cleaning processes, resulting in a 30% decrease in data processing time.</w:t>
      </w:r>
    </w:p>
    <w:p w14:paraId="6F47C34C" w14:textId="77777777" w:rsidR="00BD38B3" w:rsidRDefault="00BD38B3" w:rsidP="00BD38B3">
      <w:pPr>
        <w:pStyle w:val="ListParagraph"/>
        <w:numPr>
          <w:ilvl w:val="0"/>
          <w:numId w:val="14"/>
        </w:numPr>
      </w:pPr>
      <w:r>
        <w:t>Conducted in-depth data analysis that identified a new potential market segment, leading to a 15% increase in annual revenue.</w:t>
      </w:r>
    </w:p>
    <w:p w14:paraId="78E348C1" w14:textId="77777777" w:rsidR="00BD38B3" w:rsidRDefault="00BD38B3" w:rsidP="00BD38B3"/>
    <w:p w14:paraId="692B8DC1" w14:textId="6188BED6" w:rsidR="00BD38B3" w:rsidRDefault="00BD38B3" w:rsidP="00BD38B3">
      <w:pPr>
        <w:pStyle w:val="Heading1"/>
      </w:pPr>
      <w:r>
        <w:t>Education</w:t>
      </w:r>
    </w:p>
    <w:p w14:paraId="46EA20BF" w14:textId="77777777" w:rsidR="00BD38B3" w:rsidRDefault="00BD38B3" w:rsidP="00BD38B3">
      <w:r>
        <w:t>Master of Science in Data Science | 2016</w:t>
      </w:r>
    </w:p>
    <w:p w14:paraId="1EF70DFD" w14:textId="77777777" w:rsidR="00BD38B3" w:rsidRDefault="00BD38B3" w:rsidP="00BD38B3">
      <w:r>
        <w:t>University of Data Science, City, State</w:t>
      </w:r>
    </w:p>
    <w:p w14:paraId="06E06B25" w14:textId="77777777" w:rsidR="00BD38B3" w:rsidRDefault="00BD38B3" w:rsidP="00BD38B3"/>
    <w:p w14:paraId="6A7B21D0" w14:textId="77777777" w:rsidR="00BD38B3" w:rsidRDefault="00BD38B3" w:rsidP="00BD38B3">
      <w:r>
        <w:t>Bachelor of Science in Computer Science | 2014</w:t>
      </w:r>
    </w:p>
    <w:p w14:paraId="25380BB4" w14:textId="235F67E0" w:rsidR="00BD38B3" w:rsidRDefault="00BD38B3" w:rsidP="00BD38B3">
      <w:r>
        <w:t>Institute of Technology, City, State</w:t>
      </w:r>
    </w:p>
    <w:p w14:paraId="2B6D07BE" w14:textId="1E20CC53" w:rsidR="00BD38B3" w:rsidRDefault="00BD38B3" w:rsidP="00BD38B3">
      <w:pPr>
        <w:pStyle w:val="Heading1"/>
      </w:pPr>
      <w:r>
        <w:t>Certifications</w:t>
      </w:r>
    </w:p>
    <w:p w14:paraId="10CED2C7" w14:textId="77777777" w:rsidR="00BD38B3" w:rsidRDefault="00BD38B3" w:rsidP="00BD38B3">
      <w:pPr>
        <w:pStyle w:val="ListParagraph"/>
        <w:numPr>
          <w:ilvl w:val="0"/>
          <w:numId w:val="12"/>
        </w:numPr>
      </w:pPr>
      <w:r>
        <w:t>Certified Data Science Professional (CDSP)</w:t>
      </w:r>
    </w:p>
    <w:p w14:paraId="6978CC18" w14:textId="77777777" w:rsidR="00BD38B3" w:rsidRDefault="00BD38B3" w:rsidP="00BD38B3">
      <w:pPr>
        <w:pStyle w:val="ListParagraph"/>
        <w:numPr>
          <w:ilvl w:val="0"/>
          <w:numId w:val="12"/>
        </w:numPr>
      </w:pPr>
      <w:r>
        <w:t>Machine Learning Certification from Coursera</w:t>
      </w:r>
    </w:p>
    <w:p w14:paraId="1894DAE9" w14:textId="271295BA" w:rsidR="00BD38B3" w:rsidRDefault="00BD38B3" w:rsidP="00BD38B3">
      <w:pPr>
        <w:pStyle w:val="Heading1"/>
      </w:pPr>
      <w:r>
        <w:t>Publications</w:t>
      </w:r>
    </w:p>
    <w:p w14:paraId="219ED884" w14:textId="77777777" w:rsidR="00BD38B3" w:rsidRDefault="00BD38B3" w:rsidP="00BD38B3">
      <w:r>
        <w:t>"Leveraging Machine Learning in Retail Sales Prediction", Journal of Data Science, 2021</w:t>
      </w:r>
    </w:p>
    <w:p w14:paraId="0E6E6526" w14:textId="379CA48F" w:rsidR="00CE2D13" w:rsidRDefault="00CE2D13" w:rsidP="00BD38B3"/>
    <w:sectPr w:rsidR="00CE2D13">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CB69D" w14:textId="77777777" w:rsidR="006A3E48" w:rsidRDefault="006A3E48">
      <w:pPr>
        <w:spacing w:after="0" w:line="240" w:lineRule="auto"/>
      </w:pPr>
      <w:r>
        <w:separator/>
      </w:r>
    </w:p>
  </w:endnote>
  <w:endnote w:type="continuationSeparator" w:id="0">
    <w:p w14:paraId="3C199E21" w14:textId="77777777" w:rsidR="006A3E48" w:rsidRDefault="006A3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35A2FB7D" w14:textId="77777777" w:rsidR="00CE2D13" w:rsidRDefault="00972EC1">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4A2C7" w14:textId="77777777" w:rsidR="006A3E48" w:rsidRDefault="006A3E48">
      <w:pPr>
        <w:spacing w:after="0" w:line="240" w:lineRule="auto"/>
      </w:pPr>
      <w:r>
        <w:separator/>
      </w:r>
    </w:p>
  </w:footnote>
  <w:footnote w:type="continuationSeparator" w:id="0">
    <w:p w14:paraId="6BBF9C0C" w14:textId="77777777" w:rsidR="006A3E48" w:rsidRDefault="006A3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E8D5" w14:textId="77777777" w:rsidR="00CE2D13" w:rsidRDefault="00972EC1">
    <w:pPr>
      <w:pStyle w:val="Header"/>
    </w:pPr>
    <w:r>
      <w:rPr>
        <w:noProof/>
        <w:lang w:eastAsia="zh-CN" w:bidi="he-IL"/>
      </w:rPr>
      <mc:AlternateContent>
        <mc:Choice Requires="wpg">
          <w:drawing>
            <wp:anchor distT="0" distB="0" distL="114300" distR="114300" simplePos="0" relativeHeight="251661312" behindDoc="0" locked="0" layoutInCell="1" allowOverlap="1" wp14:anchorId="1F9C2A0A" wp14:editId="45058A63">
              <wp:simplePos x="0" y="0"/>
              <wp:positionH relativeFrom="margin">
                <wp:align>left</wp:align>
              </wp:positionH>
              <wp:positionV relativeFrom="page">
                <wp:align>top</wp:align>
              </wp:positionV>
              <wp:extent cx="3200400" cy="10056322"/>
              <wp:effectExtent l="0" t="0" r="0" b="0"/>
              <wp:wrapNone/>
              <wp:docPr id="4" name="Group 1"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D53389F" id="Group 1"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8C4F" w14:textId="77777777" w:rsidR="00CE2D13" w:rsidRDefault="00972EC1">
    <w:pPr>
      <w:pStyle w:val="Header"/>
    </w:pPr>
    <w:r>
      <w:rPr>
        <w:noProof/>
        <w:lang w:eastAsia="zh-CN" w:bidi="he-IL"/>
      </w:rPr>
      <mc:AlternateContent>
        <mc:Choice Requires="wpg">
          <w:drawing>
            <wp:anchor distT="0" distB="0" distL="114300" distR="114300" simplePos="0" relativeHeight="251663360" behindDoc="0" locked="0" layoutInCell="1" allowOverlap="1" wp14:anchorId="009AE01F" wp14:editId="5094A4CE">
              <wp:simplePos x="0" y="0"/>
              <wp:positionH relativeFrom="margin">
                <wp:align>left</wp:align>
              </wp:positionH>
              <wp:positionV relativeFrom="page">
                <wp:align>top</wp:align>
              </wp:positionV>
              <wp:extent cx="3200400" cy="10056322"/>
              <wp:effectExtent l="0" t="0" r="0" b="0"/>
              <wp:wrapNone/>
              <wp:docPr id="5" name="Group 2"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A05AEA4" id="Group 1"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BE6622"/>
    <w:multiLevelType w:val="hybridMultilevel"/>
    <w:tmpl w:val="CC962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EC40B9"/>
    <w:multiLevelType w:val="hybridMultilevel"/>
    <w:tmpl w:val="57ACD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0722A6"/>
    <w:multiLevelType w:val="hybridMultilevel"/>
    <w:tmpl w:val="F9001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E976AC"/>
    <w:multiLevelType w:val="hybridMultilevel"/>
    <w:tmpl w:val="F6F84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9836154">
    <w:abstractNumId w:val="9"/>
  </w:num>
  <w:num w:numId="2" w16cid:durableId="48693501">
    <w:abstractNumId w:val="7"/>
  </w:num>
  <w:num w:numId="3" w16cid:durableId="859394974">
    <w:abstractNumId w:val="6"/>
  </w:num>
  <w:num w:numId="4" w16cid:durableId="1377700758">
    <w:abstractNumId w:val="5"/>
  </w:num>
  <w:num w:numId="5" w16cid:durableId="176507954">
    <w:abstractNumId w:val="4"/>
  </w:num>
  <w:num w:numId="6" w16cid:durableId="144783157">
    <w:abstractNumId w:val="8"/>
  </w:num>
  <w:num w:numId="7" w16cid:durableId="1730031358">
    <w:abstractNumId w:val="3"/>
  </w:num>
  <w:num w:numId="8" w16cid:durableId="1457138770">
    <w:abstractNumId w:val="2"/>
  </w:num>
  <w:num w:numId="9" w16cid:durableId="770051811">
    <w:abstractNumId w:val="1"/>
  </w:num>
  <w:num w:numId="10" w16cid:durableId="859658748">
    <w:abstractNumId w:val="0"/>
  </w:num>
  <w:num w:numId="11" w16cid:durableId="391539490">
    <w:abstractNumId w:val="10"/>
  </w:num>
  <w:num w:numId="12" w16cid:durableId="1528910876">
    <w:abstractNumId w:val="13"/>
  </w:num>
  <w:num w:numId="13" w16cid:durableId="1898347602">
    <w:abstractNumId w:val="11"/>
  </w:num>
  <w:num w:numId="14" w16cid:durableId="3110629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B3"/>
    <w:rsid w:val="00201C20"/>
    <w:rsid w:val="006A3E48"/>
    <w:rsid w:val="00972EC1"/>
    <w:rsid w:val="00BD38B3"/>
    <w:rsid w:val="00CE2D13"/>
    <w:rsid w:val="00DB5A94"/>
    <w:rsid w:val="00F64F3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626D1"/>
  <w15:chartTrackingRefBased/>
  <w15:docId w15:val="{E9653516-09B3-F749-9BDE-DDC9F484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rmation">
    <w:name w:val="Contact Information"/>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67830">
      <w:bodyDiv w:val="1"/>
      <w:marLeft w:val="0"/>
      <w:marRight w:val="0"/>
      <w:marTop w:val="0"/>
      <w:marBottom w:val="0"/>
      <w:divBdr>
        <w:top w:val="none" w:sz="0" w:space="0" w:color="auto"/>
        <w:left w:val="none" w:sz="0" w:space="0" w:color="auto"/>
        <w:bottom w:val="none" w:sz="0" w:space="0" w:color="auto"/>
        <w:right w:val="none" w:sz="0" w:space="0" w:color="auto"/>
      </w:divBdr>
      <w:divsChild>
        <w:div w:id="2071222592">
          <w:marLeft w:val="0"/>
          <w:marRight w:val="0"/>
          <w:marTop w:val="0"/>
          <w:marBottom w:val="0"/>
          <w:divBdr>
            <w:top w:val="none" w:sz="0" w:space="0" w:color="auto"/>
            <w:left w:val="none" w:sz="0" w:space="0" w:color="auto"/>
            <w:bottom w:val="none" w:sz="0" w:space="0" w:color="auto"/>
            <w:right w:val="none" w:sz="0" w:space="0" w:color="auto"/>
          </w:divBdr>
          <w:divsChild>
            <w:div w:id="14246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2271">
      <w:bodyDiv w:val="1"/>
      <w:marLeft w:val="0"/>
      <w:marRight w:val="0"/>
      <w:marTop w:val="0"/>
      <w:marBottom w:val="0"/>
      <w:divBdr>
        <w:top w:val="none" w:sz="0" w:space="0" w:color="auto"/>
        <w:left w:val="none" w:sz="0" w:space="0" w:color="auto"/>
        <w:bottom w:val="none" w:sz="0" w:space="0" w:color="auto"/>
        <w:right w:val="none" w:sz="0" w:space="0" w:color="auto"/>
      </w:divBdr>
      <w:divsChild>
        <w:div w:id="576591939">
          <w:marLeft w:val="0"/>
          <w:marRight w:val="0"/>
          <w:marTop w:val="0"/>
          <w:marBottom w:val="0"/>
          <w:divBdr>
            <w:top w:val="none" w:sz="0" w:space="0" w:color="auto"/>
            <w:left w:val="none" w:sz="0" w:space="0" w:color="auto"/>
            <w:bottom w:val="none" w:sz="0" w:space="0" w:color="auto"/>
            <w:right w:val="none" w:sz="0" w:space="0" w:color="auto"/>
          </w:divBdr>
          <w:divsChild>
            <w:div w:id="4608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6294">
      <w:bodyDiv w:val="1"/>
      <w:marLeft w:val="0"/>
      <w:marRight w:val="0"/>
      <w:marTop w:val="0"/>
      <w:marBottom w:val="0"/>
      <w:divBdr>
        <w:top w:val="none" w:sz="0" w:space="0" w:color="auto"/>
        <w:left w:val="none" w:sz="0" w:space="0" w:color="auto"/>
        <w:bottom w:val="none" w:sz="0" w:space="0" w:color="auto"/>
        <w:right w:val="none" w:sz="0" w:space="0" w:color="auto"/>
      </w:divBdr>
    </w:div>
    <w:div w:id="1964270328">
      <w:bodyDiv w:val="1"/>
      <w:marLeft w:val="0"/>
      <w:marRight w:val="0"/>
      <w:marTop w:val="0"/>
      <w:marBottom w:val="0"/>
      <w:divBdr>
        <w:top w:val="none" w:sz="0" w:space="0" w:color="auto"/>
        <w:left w:val="none" w:sz="0" w:space="0" w:color="auto"/>
        <w:bottom w:val="none" w:sz="0" w:space="0" w:color="auto"/>
        <w:right w:val="none" w:sz="0" w:space="0" w:color="auto"/>
      </w:divBdr>
      <w:divsChild>
        <w:div w:id="992686477">
          <w:marLeft w:val="0"/>
          <w:marRight w:val="0"/>
          <w:marTop w:val="0"/>
          <w:marBottom w:val="0"/>
          <w:divBdr>
            <w:top w:val="none" w:sz="0" w:space="0" w:color="auto"/>
            <w:left w:val="none" w:sz="0" w:space="0" w:color="auto"/>
            <w:bottom w:val="none" w:sz="0" w:space="0" w:color="auto"/>
            <w:right w:val="none" w:sz="0" w:space="0" w:color="auto"/>
          </w:divBdr>
          <w:divsChild>
            <w:div w:id="5505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cko/Library/Containers/com.microsoft.Word/Data/Library/Application%20Support/Microsoft/Office/16.0/DTS/en-GB%7b3E5D7001-970A-0949-B07D-35BB2BD8EBC5%7d/%7bD399FB5E-F15E-434D-845D-12D8EA11AB94%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5</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Rok Kovač</cp:lastModifiedBy>
  <cp:revision>3</cp:revision>
  <dcterms:created xsi:type="dcterms:W3CDTF">2023-06-23T15:43:00Z</dcterms:created>
  <dcterms:modified xsi:type="dcterms:W3CDTF">2023-06-26T10:59:00Z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